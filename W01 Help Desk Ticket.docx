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132B" w14:textId="77777777" w:rsidR="00515E3E" w:rsidRDefault="00DF6AEE">
      <w:r w:rsidRPr="00515E3E">
        <w:rPr>
          <w:rFonts w:ascii="Berlin Sans FB Demi" w:hAnsi="Berlin Sans FB Demi"/>
          <w:noProof/>
          <w:sz w:val="40"/>
        </w:rPr>
        <w:drawing>
          <wp:anchor distT="0" distB="0" distL="114300" distR="114300" simplePos="0" relativeHeight="251659264" behindDoc="1" locked="0" layoutInCell="1" allowOverlap="1" wp14:anchorId="196D5705" wp14:editId="12B02B8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83995" cy="914400"/>
            <wp:effectExtent l="0" t="0" r="1905" b="0"/>
            <wp:wrapTight wrapText="bothSides">
              <wp:wrapPolygon edited="0">
                <wp:start x="0" y="0"/>
                <wp:lineTo x="0" y="21150"/>
                <wp:lineTo x="21350" y="21150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9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2327C" wp14:editId="1CD7761F">
                <wp:simplePos x="0" y="0"/>
                <wp:positionH relativeFrom="column">
                  <wp:posOffset>1543050</wp:posOffset>
                </wp:positionH>
                <wp:positionV relativeFrom="paragraph">
                  <wp:posOffset>7620</wp:posOffset>
                </wp:positionV>
                <wp:extent cx="3933825" cy="182880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F8CE58" w14:textId="77777777" w:rsidR="001919BD" w:rsidRPr="001919BD" w:rsidRDefault="00B427AD" w:rsidP="001919BD">
                            <w:pPr>
                              <w:tabs>
                                <w:tab w:val="right" w:pos="9360"/>
                              </w:tabs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Help Desk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8232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1.5pt;margin-top:.6pt;width:309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" filled="f" stroked="f">
                <v:textbox style="mso-fit-shape-to-text:t">
                  <w:txbxContent>
                    <w:p w14:paraId="74F8CE58" w14:textId="77777777" w:rsidR="001919BD" w:rsidRPr="001919BD" w:rsidRDefault="00B427AD" w:rsidP="001919BD">
                      <w:pPr>
                        <w:tabs>
                          <w:tab w:val="right" w:pos="9360"/>
                        </w:tabs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Help Desk Ticket</w:t>
                      </w:r>
                    </w:p>
                  </w:txbxContent>
                </v:textbox>
              </v:shape>
            </w:pict>
          </mc:Fallback>
        </mc:AlternateContent>
      </w:r>
    </w:p>
    <w:p w14:paraId="1752334A" w14:textId="77777777" w:rsidR="001919BD" w:rsidRDefault="001919BD" w:rsidP="00515E3E">
      <w:pPr>
        <w:tabs>
          <w:tab w:val="right" w:pos="9360"/>
        </w:tabs>
        <w:rPr>
          <w:rFonts w:ascii="Arial Black" w:hAnsi="Arial Black"/>
        </w:rPr>
      </w:pPr>
    </w:p>
    <w:p w14:paraId="4786491E" w14:textId="77777777" w:rsidR="001919BD" w:rsidRDefault="001919BD" w:rsidP="00515E3E">
      <w:pPr>
        <w:tabs>
          <w:tab w:val="right" w:pos="9360"/>
        </w:tabs>
        <w:rPr>
          <w:rFonts w:ascii="Arial Black" w:hAnsi="Arial Black"/>
        </w:rPr>
      </w:pPr>
    </w:p>
    <w:p w14:paraId="05AFD653" w14:textId="77777777" w:rsidR="001919BD" w:rsidRDefault="0056278D" w:rsidP="00515E3E">
      <w:pPr>
        <w:tabs>
          <w:tab w:val="right" w:pos="936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pict w14:anchorId="10DB4A2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5BDDA23" w14:textId="7DD6D5D9" w:rsidR="004A6DCA" w:rsidRDefault="00515E3E" w:rsidP="00515E3E">
      <w:pPr>
        <w:tabs>
          <w:tab w:val="right" w:pos="9360"/>
        </w:tabs>
        <w:rPr>
          <w:rFonts w:ascii="Arial Black" w:hAnsi="Arial Black"/>
        </w:rPr>
      </w:pPr>
      <w:r>
        <w:rPr>
          <w:rFonts w:ascii="Arial Black" w:hAnsi="Arial Black"/>
        </w:rPr>
        <w:t>Ticket Number:</w:t>
      </w:r>
      <w:r w:rsidR="004F42CE">
        <w:rPr>
          <w:rFonts w:ascii="Arial Black" w:hAnsi="Arial Black"/>
        </w:rPr>
        <w:t xml:space="preserve"> </w:t>
      </w:r>
      <w:sdt>
        <w:sdtPr>
          <w:rPr>
            <w:rFonts w:ascii="Arial Black" w:hAnsi="Arial Black"/>
          </w:rPr>
          <w:id w:val="-2114038910"/>
          <w:placeholder>
            <w:docPart w:val="15806E07DE0D4DD1B82665281459686E"/>
          </w:placeholder>
          <w:text/>
        </w:sdtPr>
        <w:sdtEndPr/>
        <w:sdtContent>
          <w:r w:rsidR="004B21E5">
            <w:rPr>
              <w:rFonts w:ascii="Arial Black" w:hAnsi="Arial Black"/>
            </w:rPr>
            <w:t>Ticket #0001</w:t>
          </w:r>
        </w:sdtContent>
      </w:sdt>
      <w:r>
        <w:rPr>
          <w:rFonts w:ascii="Arial Black" w:hAnsi="Arial Black"/>
        </w:rPr>
        <w:tab/>
      </w:r>
      <w:proofErr w:type="spellStart"/>
      <w:r>
        <w:rPr>
          <w:rFonts w:ascii="Arial Black" w:hAnsi="Arial Black"/>
        </w:rPr>
        <w:t>Ticket</w:t>
      </w:r>
      <w:proofErr w:type="spellEnd"/>
      <w:r>
        <w:rPr>
          <w:rFonts w:ascii="Arial Black" w:hAnsi="Arial Black"/>
        </w:rPr>
        <w:t xml:space="preserve"> Category: </w:t>
      </w:r>
      <w:sdt>
        <w:sdtPr>
          <w:rPr>
            <w:rFonts w:ascii="Arial Black" w:hAnsi="Arial Black"/>
          </w:rPr>
          <w:id w:val="-951703267"/>
          <w:placeholder>
            <w:docPart w:val="AD8AAB5D18F543D89ED97CC02252CA0D"/>
          </w:placeholder>
          <w:comboBox>
            <w:listItem w:value="Choose an item."/>
            <w:listItem w:displayText="Hardware" w:value="Hardware"/>
            <w:listItem w:displayText="Software" w:value="Software"/>
          </w:comboBox>
        </w:sdtPr>
        <w:sdtEndPr/>
        <w:sdtContent>
          <w:r w:rsidR="004B21E5">
            <w:rPr>
              <w:rFonts w:ascii="Arial Black" w:hAnsi="Arial Black"/>
            </w:rPr>
            <w:t>Hardware</w:t>
          </w:r>
        </w:sdtContent>
      </w:sdt>
    </w:p>
    <w:p w14:paraId="1F663C18" w14:textId="77777777" w:rsidR="00515E3E" w:rsidRPr="00515E3E" w:rsidRDefault="00515E3E" w:rsidP="00515E3E">
      <w:pPr>
        <w:tabs>
          <w:tab w:val="right" w:pos="9360"/>
        </w:tabs>
        <w:jc w:val="center"/>
        <w:rPr>
          <w:rFonts w:ascii="Arial Black" w:hAnsi="Arial Black"/>
          <w:sz w:val="32"/>
        </w:rPr>
      </w:pPr>
      <w:r w:rsidRPr="00515E3E">
        <w:rPr>
          <w:rFonts w:ascii="Arial Black" w:hAnsi="Arial Black"/>
          <w:sz w:val="32"/>
        </w:rPr>
        <w:t>Ticket Information</w:t>
      </w:r>
    </w:p>
    <w:p w14:paraId="301C3438" w14:textId="6C72300A" w:rsidR="00515E3E" w:rsidRDefault="00515E3E" w:rsidP="00D53DFD">
      <w:pPr>
        <w:tabs>
          <w:tab w:val="right" w:pos="9360"/>
        </w:tabs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sdt>
        <w:sdtPr>
          <w:rPr>
            <w:rFonts w:ascii="Arial Black" w:hAnsi="Arial Black"/>
          </w:rPr>
          <w:id w:val="726794084"/>
          <w:placeholder>
            <w:docPart w:val="FB7FFE479CC447239329CB0AAF4DC1A7"/>
          </w:placeholder>
          <w:text/>
        </w:sdtPr>
        <w:sdtEndPr/>
        <w:sdtContent>
          <w:r w:rsidR="00AD707B">
            <w:rPr>
              <w:rFonts w:ascii="Arial Black" w:hAnsi="Arial Black"/>
            </w:rPr>
            <w:t>Bob Smith</w:t>
          </w:r>
        </w:sdtContent>
      </w:sdt>
      <w:r>
        <w:rPr>
          <w:rFonts w:ascii="Arial Black" w:hAnsi="Arial Black"/>
        </w:rPr>
        <w:tab/>
        <w:t xml:space="preserve">Department: </w:t>
      </w:r>
      <w:sdt>
        <w:sdtPr>
          <w:rPr>
            <w:rFonts w:ascii="Arial Black" w:hAnsi="Arial Black"/>
          </w:rPr>
          <w:id w:val="206372030"/>
          <w:placeholder>
            <w:docPart w:val="92245E94929A4AD99914CB4F8506B746"/>
          </w:placeholder>
          <w:text/>
        </w:sdtPr>
        <w:sdtEndPr/>
        <w:sdtContent>
          <w:r w:rsidR="00AD707B">
            <w:rPr>
              <w:rFonts w:ascii="Arial Black" w:hAnsi="Arial Black"/>
            </w:rPr>
            <w:t>Support Office</w:t>
          </w:r>
        </w:sdtContent>
      </w:sdt>
    </w:p>
    <w:p w14:paraId="450C1778" w14:textId="777DC949" w:rsidR="00515E3E" w:rsidRDefault="00515E3E" w:rsidP="00D53DFD">
      <w:pPr>
        <w:tabs>
          <w:tab w:val="right" w:pos="9360"/>
        </w:tabs>
        <w:spacing w:after="0" w:line="24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Date and Time: </w:t>
      </w:r>
      <w:sdt>
        <w:sdtPr>
          <w:rPr>
            <w:rFonts w:ascii="Arial Black" w:hAnsi="Arial Black"/>
          </w:rPr>
          <w:id w:val="2102833460"/>
          <w:placeholder>
            <w:docPart w:val="37EA8C347FA64DC59EE5395C5436C9F3"/>
          </w:placeholder>
          <w:date w:fullDate="2021-04-25T00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AD707B">
            <w:rPr>
              <w:rFonts w:ascii="Arial Black" w:hAnsi="Arial Black"/>
            </w:rPr>
            <w:t>4/25/2021 12:00 AM</w:t>
          </w:r>
        </w:sdtContent>
      </w:sdt>
      <w:r>
        <w:rPr>
          <w:rFonts w:ascii="Arial Black" w:hAnsi="Arial Black"/>
        </w:rPr>
        <w:tab/>
        <w:t xml:space="preserve">Technician: </w:t>
      </w:r>
      <w:sdt>
        <w:sdtPr>
          <w:rPr>
            <w:rFonts w:ascii="Arial Black" w:hAnsi="Arial Black"/>
          </w:rPr>
          <w:id w:val="-2125145461"/>
          <w:placeholder>
            <w:docPart w:val="95C6BA6D4A214B8184DDC2288F8BD701"/>
          </w:placeholder>
          <w:text/>
        </w:sdtPr>
        <w:sdtEndPr/>
        <w:sdtContent>
          <w:r w:rsidR="00AD707B">
            <w:rPr>
              <w:rFonts w:ascii="Arial Black" w:hAnsi="Arial Black"/>
            </w:rPr>
            <w:t>Berny Fred</w:t>
          </w:r>
        </w:sdtContent>
      </w:sdt>
    </w:p>
    <w:p w14:paraId="7BED293C" w14:textId="77777777" w:rsidR="004F42CE" w:rsidRDefault="0056278D" w:rsidP="00515E3E">
      <w:pPr>
        <w:tabs>
          <w:tab w:val="right" w:pos="936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pict w14:anchorId="47B840D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53F069" w14:textId="77777777" w:rsidR="00182D6A" w:rsidRDefault="00515E3E" w:rsidP="00182D6A">
      <w:pPr>
        <w:tabs>
          <w:tab w:val="right" w:pos="9360"/>
        </w:tabs>
        <w:jc w:val="center"/>
        <w:rPr>
          <w:rFonts w:ascii="Arial Black" w:hAnsi="Arial Black"/>
          <w:sz w:val="32"/>
        </w:rPr>
      </w:pPr>
      <w:r w:rsidRPr="00515E3E">
        <w:rPr>
          <w:rFonts w:ascii="Arial Black" w:hAnsi="Arial Black"/>
          <w:sz w:val="32"/>
        </w:rPr>
        <w:t>Description of Problem</w:t>
      </w:r>
    </w:p>
    <w:sdt>
      <w:sdtPr>
        <w:id w:val="-229319723"/>
        <w:placeholder>
          <w:docPart w:val="7E89647079C24FB9B64EB770163A328B"/>
        </w:placeholder>
      </w:sdtPr>
      <w:sdtEndPr/>
      <w:sdtContent>
        <w:p w14:paraId="333AD1AC" w14:textId="4E611028" w:rsidR="00182D6A" w:rsidRDefault="00AB4A8E" w:rsidP="00D53DFD">
          <w:pPr>
            <w:spacing w:after="0" w:line="240" w:lineRule="auto"/>
          </w:pPr>
          <w:r>
            <w:t xml:space="preserve">Bob Smith email to report on a computer check up before he </w:t>
          </w:r>
          <w:proofErr w:type="gramStart"/>
          <w:r>
            <w:t>use</w:t>
          </w:r>
          <w:proofErr w:type="gramEnd"/>
          <w:r>
            <w:t xml:space="preserve"> it. </w:t>
          </w:r>
          <w:r w:rsidR="008E1BEC">
            <w:t xml:space="preserve">He also </w:t>
          </w:r>
          <w:proofErr w:type="gramStart"/>
          <w:r w:rsidR="008E1BEC">
            <w:t>report</w:t>
          </w:r>
          <w:proofErr w:type="gramEnd"/>
          <w:r w:rsidR="008E1BEC">
            <w:t xml:space="preserve"> that the computer took a long time to boot up.</w:t>
          </w:r>
        </w:p>
      </w:sdtContent>
    </w:sdt>
    <w:p w14:paraId="728A920B" w14:textId="77777777" w:rsidR="00182D6A" w:rsidRDefault="0056278D" w:rsidP="00182D6A">
      <w:r>
        <w:rPr>
          <w:rFonts w:ascii="Arial Black" w:hAnsi="Arial Black"/>
          <w:noProof/>
        </w:rPr>
        <w:pict w14:anchorId="029C31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91192AD" w14:textId="77777777" w:rsidR="00182D6A" w:rsidRPr="001919BD" w:rsidRDefault="00182D6A" w:rsidP="001919BD">
      <w:pPr>
        <w:tabs>
          <w:tab w:val="right" w:pos="9360"/>
        </w:tabs>
        <w:jc w:val="center"/>
        <w:rPr>
          <w:rFonts w:ascii="Arial Black" w:hAnsi="Arial Black"/>
          <w:sz w:val="32"/>
        </w:rPr>
      </w:pPr>
      <w:r w:rsidRPr="001919BD">
        <w:rPr>
          <w:rFonts w:ascii="Arial Black" w:hAnsi="Arial Black"/>
          <w:sz w:val="32"/>
        </w:rPr>
        <w:t>Technician Response</w:t>
      </w:r>
    </w:p>
    <w:sdt>
      <w:sdtPr>
        <w:id w:val="-1238086426"/>
        <w:placeholder>
          <w:docPart w:val="020765A04716451DB058CD1A30A7E4E7"/>
        </w:placeholder>
      </w:sdtPr>
      <w:sdtEndPr/>
      <w:sdtContent>
        <w:p w14:paraId="6C673CF7" w14:textId="77777777" w:rsidR="004B21E5" w:rsidRDefault="004B21E5" w:rsidP="00D53DFD">
          <w:pPr>
            <w:tabs>
              <w:tab w:val="left" w:pos="7890"/>
            </w:tabs>
            <w:spacing w:after="0" w:line="240" w:lineRule="auto"/>
          </w:pPr>
          <w:r>
            <w:t>Swap Power cables</w:t>
          </w:r>
        </w:p>
        <w:p w14:paraId="2E6FCC4E" w14:textId="77777777" w:rsidR="004B21E5" w:rsidRDefault="004B21E5" w:rsidP="00D53DFD">
          <w:pPr>
            <w:tabs>
              <w:tab w:val="left" w:pos="7890"/>
            </w:tabs>
            <w:spacing w:after="0" w:line="240" w:lineRule="auto"/>
          </w:pPr>
          <w:r>
            <w:t>Swap Power Supplies</w:t>
          </w:r>
        </w:p>
        <w:p w14:paraId="4234D93B" w14:textId="5C8BA02D" w:rsidR="001919BD" w:rsidRDefault="004B21E5" w:rsidP="00D53DFD">
          <w:pPr>
            <w:tabs>
              <w:tab w:val="left" w:pos="7890"/>
            </w:tabs>
            <w:spacing w:after="0" w:line="240" w:lineRule="auto"/>
          </w:pPr>
          <w:r>
            <w:t>Replace Memory Cards</w:t>
          </w:r>
        </w:p>
      </w:sdtContent>
    </w:sdt>
    <w:p w14:paraId="007E72DF" w14:textId="77777777" w:rsidR="00D53DFD" w:rsidRDefault="00D53DFD" w:rsidP="00D53DFD">
      <w:pPr>
        <w:tabs>
          <w:tab w:val="left" w:pos="7890"/>
        </w:tabs>
        <w:spacing w:after="0" w:line="240" w:lineRule="auto"/>
        <w:rPr>
          <w:rFonts w:ascii="Arial Black" w:hAnsi="Arial Black"/>
        </w:rPr>
      </w:pPr>
    </w:p>
    <w:p w14:paraId="0E097E9A" w14:textId="311CDEAA" w:rsidR="001919BD" w:rsidRDefault="001919BD" w:rsidP="00D53DFD">
      <w:pPr>
        <w:tabs>
          <w:tab w:val="left" w:pos="7890"/>
        </w:tabs>
        <w:spacing w:after="0" w:line="240" w:lineRule="auto"/>
      </w:pPr>
      <w:r w:rsidRPr="00DF6AEE">
        <w:rPr>
          <w:rFonts w:ascii="Arial Black" w:hAnsi="Arial Black"/>
        </w:rPr>
        <w:t>Hours Worked:</w:t>
      </w:r>
      <w:r>
        <w:t xml:space="preserve"> </w:t>
      </w:r>
      <w:sdt>
        <w:sdtPr>
          <w:id w:val="-1989922992"/>
          <w:placeholder>
            <w:docPart w:val="425BDAB9FC3F47BDB8898BEA483EFBE2"/>
          </w:placeholder>
          <w:text/>
        </w:sdtPr>
        <w:sdtEndPr/>
        <w:sdtContent>
          <w:r w:rsidR="004B21E5">
            <w:t>30 min</w:t>
          </w:r>
        </w:sdtContent>
      </w:sdt>
      <w:r>
        <w:tab/>
      </w:r>
    </w:p>
    <w:p w14:paraId="1D4A8628" w14:textId="77777777" w:rsidR="001919BD" w:rsidRDefault="0056278D" w:rsidP="001919BD">
      <w:pPr>
        <w:tabs>
          <w:tab w:val="left" w:pos="7890"/>
        </w:tabs>
      </w:pPr>
      <w:r>
        <w:rPr>
          <w:rFonts w:ascii="Arial Black" w:hAnsi="Arial Black"/>
          <w:noProof/>
        </w:rPr>
        <w:pict w14:anchorId="3D3519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F0971F4" w14:textId="77777777" w:rsidR="001919BD" w:rsidRPr="00DF6AEE" w:rsidRDefault="00DF6AEE" w:rsidP="00DF6AEE">
      <w:pPr>
        <w:tabs>
          <w:tab w:val="right" w:pos="9360"/>
        </w:tabs>
        <w:jc w:val="center"/>
        <w:rPr>
          <w:rFonts w:ascii="Arial Black" w:hAnsi="Arial Black"/>
          <w:sz w:val="32"/>
        </w:rPr>
      </w:pPr>
      <w:r w:rsidRPr="00DF6AEE">
        <w:rPr>
          <w:rFonts w:ascii="Arial Black" w:hAnsi="Arial Black"/>
          <w:sz w:val="32"/>
        </w:rPr>
        <w:t>Pictures</w:t>
      </w:r>
      <w:r>
        <w:rPr>
          <w:rFonts w:ascii="Arial Black" w:hAnsi="Arial Black"/>
          <w:sz w:val="32"/>
        </w:rPr>
        <w:t xml:space="preserve"> (Insert Additional as Needed)</w:t>
      </w:r>
    </w:p>
    <w:p w14:paraId="38656F6D" w14:textId="77777777" w:rsidR="00DF6AEE" w:rsidRDefault="0056278D" w:rsidP="00D53DFD">
      <w:pPr>
        <w:spacing w:after="0" w:line="240" w:lineRule="auto"/>
        <w:jc w:val="center"/>
      </w:pPr>
      <w:sdt>
        <w:sdtPr>
          <w:id w:val="2037074907"/>
          <w:showingPlcHdr/>
          <w:picture/>
        </w:sdtPr>
        <w:sdtEndPr/>
        <w:sdtContent>
          <w:r w:rsidR="00DF6AEE">
            <w:rPr>
              <w:noProof/>
            </w:rPr>
            <w:drawing>
              <wp:inline distT="0" distB="0" distL="0" distR="0" wp14:anchorId="392BEE92" wp14:editId="656C35BF">
                <wp:extent cx="1905000" cy="19050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6707939" w14:textId="77777777" w:rsidR="00DF6AEE" w:rsidRDefault="00DF6AEE" w:rsidP="00DF6AEE"/>
    <w:p w14:paraId="43E74444" w14:textId="77777777" w:rsidR="00DF6AEE" w:rsidRDefault="00DF6AEE" w:rsidP="00DF6AEE">
      <w:pPr>
        <w:tabs>
          <w:tab w:val="left" w:pos="3960"/>
        </w:tabs>
      </w:pPr>
      <w:r>
        <w:tab/>
      </w:r>
    </w:p>
    <w:p w14:paraId="1A32C643" w14:textId="77777777" w:rsidR="00DF6AEE" w:rsidRDefault="0056278D" w:rsidP="00DF6AEE">
      <w:pPr>
        <w:tabs>
          <w:tab w:val="left" w:pos="3960"/>
        </w:tabs>
      </w:pPr>
      <w:r>
        <w:rPr>
          <w:rFonts w:ascii="Arial Black" w:hAnsi="Arial Black"/>
          <w:noProof/>
        </w:rPr>
        <w:pict w14:anchorId="0356D10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8ECBED9" w14:textId="77777777" w:rsidR="00DF6AEE" w:rsidRDefault="00DF6AEE" w:rsidP="00DF6AEE">
      <w:pPr>
        <w:tabs>
          <w:tab w:val="left" w:pos="2880"/>
          <w:tab w:val="left" w:pos="5040"/>
          <w:tab w:val="left" w:pos="7200"/>
        </w:tabs>
      </w:pPr>
      <w:r>
        <w:t xml:space="preserve">Importance: </w:t>
      </w:r>
      <w:r>
        <w:tab/>
      </w:r>
      <w:sdt>
        <w:sdtPr>
          <w:id w:val="402809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Mission Critical</w:t>
      </w:r>
      <w:r>
        <w:tab/>
      </w:r>
      <w:sdt>
        <w:sdtPr>
          <w:id w:val="12559462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Slowing User Down</w:t>
      </w:r>
      <w:r>
        <w:tab/>
      </w:r>
      <w:sdt>
        <w:sdtPr>
          <w:id w:val="1693581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Schedule When Able</w:t>
      </w:r>
    </w:p>
    <w:p w14:paraId="1D6261C0" w14:textId="0E16121C" w:rsidR="00DF6AEE" w:rsidRDefault="00DF6AEE" w:rsidP="00DF6AEE">
      <w:pPr>
        <w:tabs>
          <w:tab w:val="left" w:pos="2880"/>
          <w:tab w:val="left" w:pos="5040"/>
          <w:tab w:val="left" w:pos="7200"/>
        </w:tabs>
      </w:pPr>
      <w:r>
        <w:t>Conclusion:</w:t>
      </w:r>
      <w:r>
        <w:tab/>
      </w:r>
      <w:sdt>
        <w:sdtPr>
          <w:id w:val="1944252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21E5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Resolved</w:t>
      </w:r>
      <w:r>
        <w:tab/>
      </w:r>
      <w:sdt>
        <w:sdtPr>
          <w:id w:val="1161043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Pending (Escalated)</w:t>
      </w:r>
      <w:r>
        <w:tab/>
      </w:r>
      <w:sdt>
        <w:sdtPr>
          <w:id w:val="255413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Unresolved</w:t>
      </w:r>
    </w:p>
    <w:p w14:paraId="624CD133" w14:textId="77777777" w:rsidR="00DF6AEE" w:rsidRDefault="0056278D" w:rsidP="00DF6AEE">
      <w:pPr>
        <w:tabs>
          <w:tab w:val="left" w:pos="2880"/>
          <w:tab w:val="left" w:pos="5040"/>
          <w:tab w:val="left" w:pos="7200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pict w14:anchorId="349CED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8027230" w14:textId="77777777" w:rsidR="00DF6AEE" w:rsidRDefault="00DF6AEE">
      <w:pPr>
        <w:rPr>
          <w:rFonts w:ascii="Arial Black" w:hAnsi="Arial Black"/>
        </w:rPr>
      </w:pPr>
    </w:p>
    <w:p w14:paraId="50E35B0D" w14:textId="77777777" w:rsidR="00DF6AEE" w:rsidRDefault="00DF6AEE" w:rsidP="00DF6AEE">
      <w:pPr>
        <w:tabs>
          <w:tab w:val="right" w:pos="9360"/>
        </w:tabs>
        <w:jc w:val="center"/>
        <w:rPr>
          <w:rFonts w:ascii="Arial Black" w:hAnsi="Arial Black"/>
          <w:sz w:val="32"/>
        </w:rPr>
      </w:pPr>
      <w:r w:rsidRPr="00DF6AEE">
        <w:rPr>
          <w:rFonts w:ascii="Arial Black" w:hAnsi="Arial Black"/>
          <w:sz w:val="32"/>
        </w:rPr>
        <w:lastRenderedPageBreak/>
        <w:t>Additional Comments</w:t>
      </w:r>
    </w:p>
    <w:p w14:paraId="3D28E3BB" w14:textId="77777777" w:rsidR="00DF6AEE" w:rsidRPr="00DF6AEE" w:rsidRDefault="0056278D" w:rsidP="00DF6AEE">
      <w:sdt>
        <w:sdtPr>
          <w:id w:val="1062606421"/>
          <w:placeholder>
            <w:docPart w:val="31B971A860C6487D8F885B3772DF5134"/>
          </w:placeholder>
          <w:showingPlcHdr/>
        </w:sdtPr>
        <w:sdtEndPr/>
        <w:sdtContent>
          <w:r w:rsidR="00DF6AEE">
            <w:rPr>
              <w:rStyle w:val="PlaceholderText"/>
            </w:rPr>
            <w:t>Enter any other comments pertinent to the issue</w:t>
          </w:r>
        </w:sdtContent>
      </w:sdt>
    </w:p>
    <w:p w14:paraId="64B546E3" w14:textId="77777777" w:rsidR="00DF6AEE" w:rsidRPr="00DF6AEE" w:rsidRDefault="00DF6AEE" w:rsidP="00DF6AEE">
      <w:pPr>
        <w:tabs>
          <w:tab w:val="left" w:pos="2880"/>
          <w:tab w:val="left" w:pos="5040"/>
          <w:tab w:val="left" w:pos="7200"/>
        </w:tabs>
      </w:pPr>
    </w:p>
    <w:sectPr w:rsidR="00DF6AEE" w:rsidRPr="00DF6AEE" w:rsidSect="001919BD">
      <w:pgSz w:w="12240" w:h="15840"/>
      <w:pgMar w:top="288" w:right="1440" w:bottom="28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4AC1" w14:textId="77777777" w:rsidR="0056278D" w:rsidRDefault="0056278D" w:rsidP="00515E3E">
      <w:pPr>
        <w:spacing w:after="0" w:line="240" w:lineRule="auto"/>
      </w:pPr>
      <w:r>
        <w:separator/>
      </w:r>
    </w:p>
  </w:endnote>
  <w:endnote w:type="continuationSeparator" w:id="0">
    <w:p w14:paraId="50A2DE96" w14:textId="77777777" w:rsidR="0056278D" w:rsidRDefault="0056278D" w:rsidP="0051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4679A" w14:textId="77777777" w:rsidR="0056278D" w:rsidRDefault="0056278D" w:rsidP="00515E3E">
      <w:pPr>
        <w:spacing w:after="0" w:line="240" w:lineRule="auto"/>
      </w:pPr>
      <w:r>
        <w:separator/>
      </w:r>
    </w:p>
  </w:footnote>
  <w:footnote w:type="continuationSeparator" w:id="0">
    <w:p w14:paraId="5C8148F7" w14:textId="77777777" w:rsidR="0056278D" w:rsidRDefault="0056278D" w:rsidP="00515E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79"/>
    <w:rsid w:val="0014534E"/>
    <w:rsid w:val="00182D6A"/>
    <w:rsid w:val="001919BD"/>
    <w:rsid w:val="004A6DCA"/>
    <w:rsid w:val="004B21E5"/>
    <w:rsid w:val="004F42CE"/>
    <w:rsid w:val="00515E3E"/>
    <w:rsid w:val="0056278D"/>
    <w:rsid w:val="008E1BEC"/>
    <w:rsid w:val="008E5CB1"/>
    <w:rsid w:val="00992001"/>
    <w:rsid w:val="00AB4A8E"/>
    <w:rsid w:val="00AB7C79"/>
    <w:rsid w:val="00AD707B"/>
    <w:rsid w:val="00B427AD"/>
    <w:rsid w:val="00D53DFD"/>
    <w:rsid w:val="00D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BAFE6"/>
  <w15:chartTrackingRefBased/>
  <w15:docId w15:val="{3BB3AF06-E18E-46F4-B237-F234D11C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3E"/>
  </w:style>
  <w:style w:type="paragraph" w:styleId="Footer">
    <w:name w:val="footer"/>
    <w:basedOn w:val="Normal"/>
    <w:link w:val="FooterChar"/>
    <w:uiPriority w:val="99"/>
    <w:unhideWhenUsed/>
    <w:rsid w:val="00515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3E"/>
  </w:style>
  <w:style w:type="character" w:styleId="PlaceholderText">
    <w:name w:val="Placeholder Text"/>
    <w:basedOn w:val="DefaultParagraphFont"/>
    <w:uiPriority w:val="99"/>
    <w:semiHidden/>
    <w:rsid w:val="004F42CE"/>
    <w:rPr>
      <w:color w:val="808080"/>
    </w:rPr>
  </w:style>
  <w:style w:type="paragraph" w:styleId="ListParagraph">
    <w:name w:val="List Paragraph"/>
    <w:basedOn w:val="Normal"/>
    <w:uiPriority w:val="34"/>
    <w:qFormat/>
    <w:rsid w:val="0018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AppData\Local\Packages\Microsoft.MicrosoftEdge_8wekyb3d8bbwe\TempState\Downloads\Help%20Desk%20Ticket%20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806E07DE0D4DD1B826652814596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42131-4332-4786-914A-2C691D4299D9}"/>
      </w:docPartPr>
      <w:docPartBody>
        <w:p w:rsidR="00D22593" w:rsidRDefault="00B30150">
          <w:pPr>
            <w:pStyle w:val="15806E07DE0D4DD1B82665281459686E"/>
          </w:pPr>
          <w:r>
            <w:rPr>
              <w:rStyle w:val="PlaceholderText"/>
            </w:rPr>
            <w:t>Enter</w:t>
          </w:r>
          <w:r w:rsidRPr="007876C0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ticket number</w:t>
          </w:r>
          <w:r w:rsidRPr="007876C0">
            <w:rPr>
              <w:rStyle w:val="PlaceholderText"/>
            </w:rPr>
            <w:t>.</w:t>
          </w:r>
        </w:p>
      </w:docPartBody>
    </w:docPart>
    <w:docPart>
      <w:docPartPr>
        <w:name w:val="AD8AAB5D18F543D89ED97CC02252C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E74DB-8ACB-43A6-AE70-3AD5A2132F82}"/>
      </w:docPartPr>
      <w:docPartBody>
        <w:p w:rsidR="00D22593" w:rsidRDefault="00B30150">
          <w:pPr>
            <w:pStyle w:val="AD8AAB5D18F543D89ED97CC02252CA0D"/>
          </w:pPr>
          <w:r w:rsidRPr="007876C0">
            <w:rPr>
              <w:rStyle w:val="PlaceholderText"/>
            </w:rPr>
            <w:t>Choose an item.</w:t>
          </w:r>
        </w:p>
      </w:docPartBody>
    </w:docPart>
    <w:docPart>
      <w:docPartPr>
        <w:name w:val="FB7FFE479CC447239329CB0AAF4D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ACA4-C506-4533-B95B-60C18B22A1E8}"/>
      </w:docPartPr>
      <w:docPartBody>
        <w:p w:rsidR="00D22593" w:rsidRDefault="00B30150">
          <w:pPr>
            <w:pStyle w:val="FB7FFE479CC447239329CB0AAF4DC1A7"/>
          </w:pPr>
          <w:r>
            <w:rPr>
              <w:rStyle w:val="PlaceholderText"/>
            </w:rPr>
            <w:t>Enter</w:t>
          </w:r>
          <w:r w:rsidRPr="007876C0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requesters name</w:t>
          </w:r>
        </w:p>
      </w:docPartBody>
    </w:docPart>
    <w:docPart>
      <w:docPartPr>
        <w:name w:val="92245E94929A4AD99914CB4F8506B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F61F1-8325-4C67-88CF-16683D0FCB23}"/>
      </w:docPartPr>
      <w:docPartBody>
        <w:p w:rsidR="00D22593" w:rsidRDefault="00B30150">
          <w:pPr>
            <w:pStyle w:val="92245E94929A4AD99914CB4F8506B746"/>
          </w:pPr>
          <w:r>
            <w:rPr>
              <w:rStyle w:val="PlaceholderText"/>
            </w:rPr>
            <w:t>E</w:t>
          </w:r>
          <w:r w:rsidRPr="007876C0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department</w:t>
          </w:r>
        </w:p>
      </w:docPartBody>
    </w:docPart>
    <w:docPart>
      <w:docPartPr>
        <w:name w:val="37EA8C347FA64DC59EE5395C5436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212C3-116D-447D-8A80-D1B5ADD1650D}"/>
      </w:docPartPr>
      <w:docPartBody>
        <w:p w:rsidR="00D22593" w:rsidRDefault="00B30150">
          <w:pPr>
            <w:pStyle w:val="37EA8C347FA64DC59EE5395C5436C9F3"/>
          </w:pPr>
          <w:r w:rsidRPr="007876C0">
            <w:rPr>
              <w:rStyle w:val="PlaceholderText"/>
            </w:rPr>
            <w:t>Click or tap to enter a date.</w:t>
          </w:r>
        </w:p>
      </w:docPartBody>
    </w:docPart>
    <w:docPart>
      <w:docPartPr>
        <w:name w:val="95C6BA6D4A214B8184DDC2288F8BD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60DA8-DB31-41F3-B61D-B3E8AD299849}"/>
      </w:docPartPr>
      <w:docPartBody>
        <w:p w:rsidR="00D22593" w:rsidRDefault="00B30150">
          <w:pPr>
            <w:pStyle w:val="95C6BA6D4A214B8184DDC2288F8BD701"/>
          </w:pPr>
          <w:r>
            <w:rPr>
              <w:rStyle w:val="PlaceholderText"/>
            </w:rPr>
            <w:t>Enter your name</w:t>
          </w:r>
        </w:p>
      </w:docPartBody>
    </w:docPart>
    <w:docPart>
      <w:docPartPr>
        <w:name w:val="7E89647079C24FB9B64EB770163A3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C990E-B3BC-40D1-A6E7-FD7AC03BC76F}"/>
      </w:docPartPr>
      <w:docPartBody>
        <w:p w:rsidR="00D22593" w:rsidRDefault="00B30150">
          <w:pPr>
            <w:pStyle w:val="7E89647079C24FB9B64EB770163A328B"/>
          </w:pPr>
          <w:r w:rsidRPr="00D53DFD">
            <w:rPr>
              <w:rStyle w:val="PlaceholderText"/>
            </w:rPr>
            <w:t>Enter your description here. You will have full use of formatting features.</w:t>
          </w:r>
        </w:p>
      </w:docPartBody>
    </w:docPart>
    <w:docPart>
      <w:docPartPr>
        <w:name w:val="020765A04716451DB058CD1A30A7E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E3E1-293A-466D-9472-E39E569A33AA}"/>
      </w:docPartPr>
      <w:docPartBody>
        <w:p w:rsidR="00D22593" w:rsidRDefault="00B30150">
          <w:pPr>
            <w:pStyle w:val="020765A04716451DB058CD1A30A7E4E7"/>
          </w:pPr>
          <w:r w:rsidRPr="00D53DFD">
            <w:rPr>
              <w:rStyle w:val="PlaceholderText"/>
            </w:rPr>
            <w:t xml:space="preserve">Enter the steps required to address or fix the </w:t>
          </w:r>
          <w:r w:rsidRPr="00D53DFD">
            <w:rPr>
              <w:rStyle w:val="PlaceholderText"/>
            </w:rPr>
            <w:t>issue. You can use numbers or bullets to show your methodology</w:t>
          </w:r>
        </w:p>
      </w:docPartBody>
    </w:docPart>
    <w:docPart>
      <w:docPartPr>
        <w:name w:val="425BDAB9FC3F47BDB8898BEA483EF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D5220-EB59-4DEA-A878-7E0B72DCB68B}"/>
      </w:docPartPr>
      <w:docPartBody>
        <w:p w:rsidR="00D22593" w:rsidRDefault="00B30150">
          <w:pPr>
            <w:pStyle w:val="425BDAB9FC3F47BDB8898BEA483EFBE2"/>
          </w:pPr>
          <w:r>
            <w:rPr>
              <w:rStyle w:val="PlaceholderText"/>
            </w:rPr>
            <w:t>Enter hours worked</w:t>
          </w:r>
        </w:p>
      </w:docPartBody>
    </w:docPart>
    <w:docPart>
      <w:docPartPr>
        <w:name w:val="31B971A860C6487D8F885B3772DF5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3724C-A50C-4C9C-86E9-F97EE11EEE97}"/>
      </w:docPartPr>
      <w:docPartBody>
        <w:p w:rsidR="00D22593" w:rsidRDefault="00B30150">
          <w:pPr>
            <w:pStyle w:val="31B971A860C6487D8F885B3772DF5134"/>
          </w:pPr>
          <w:r>
            <w:rPr>
              <w:rStyle w:val="PlaceholderText"/>
            </w:rPr>
            <w:t>Enter any other comments pertinent to the issue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93"/>
    <w:rsid w:val="00B30150"/>
    <w:rsid w:val="00D2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5806E07DE0D4DD1B82665281459686E">
    <w:name w:val="15806E07DE0D4DD1B82665281459686E"/>
  </w:style>
  <w:style w:type="paragraph" w:customStyle="1" w:styleId="AD8AAB5D18F543D89ED97CC02252CA0D">
    <w:name w:val="AD8AAB5D18F543D89ED97CC02252CA0D"/>
  </w:style>
  <w:style w:type="paragraph" w:customStyle="1" w:styleId="FB7FFE479CC447239329CB0AAF4DC1A7">
    <w:name w:val="FB7FFE479CC447239329CB0AAF4DC1A7"/>
  </w:style>
  <w:style w:type="paragraph" w:customStyle="1" w:styleId="92245E94929A4AD99914CB4F8506B746">
    <w:name w:val="92245E94929A4AD99914CB4F8506B746"/>
  </w:style>
  <w:style w:type="paragraph" w:customStyle="1" w:styleId="37EA8C347FA64DC59EE5395C5436C9F3">
    <w:name w:val="37EA8C347FA64DC59EE5395C5436C9F3"/>
  </w:style>
  <w:style w:type="paragraph" w:customStyle="1" w:styleId="95C6BA6D4A214B8184DDC2288F8BD701">
    <w:name w:val="95C6BA6D4A214B8184DDC2288F8BD701"/>
  </w:style>
  <w:style w:type="paragraph" w:customStyle="1" w:styleId="7E89647079C24FB9B64EB770163A328B">
    <w:name w:val="7E89647079C24FB9B64EB770163A328B"/>
  </w:style>
  <w:style w:type="paragraph" w:customStyle="1" w:styleId="020765A04716451DB058CD1A30A7E4E7">
    <w:name w:val="020765A04716451DB058CD1A30A7E4E7"/>
  </w:style>
  <w:style w:type="paragraph" w:customStyle="1" w:styleId="425BDAB9FC3F47BDB8898BEA483EFBE2">
    <w:name w:val="425BDAB9FC3F47BDB8898BEA483EFBE2"/>
  </w:style>
  <w:style w:type="paragraph" w:customStyle="1" w:styleId="31B971A860C6487D8F885B3772DF5134">
    <w:name w:val="31B971A860C6487D8F885B3772DF51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Help Desk Ticket (3)</Template>
  <TotalTime>29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Business College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PNI-IT-ADMIN</cp:lastModifiedBy>
  <cp:revision>4</cp:revision>
  <dcterms:created xsi:type="dcterms:W3CDTF">2019-04-26T22:16:00Z</dcterms:created>
  <dcterms:modified xsi:type="dcterms:W3CDTF">2021-04-25T05:59:00Z</dcterms:modified>
</cp:coreProperties>
</file>